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EB69D" w14:textId="77777777" w:rsidR="004E3FD8" w:rsidRDefault="004E3FD8">
      <w:r>
        <w:rPr>
          <w:noProof/>
          <w:lang w:val="en-AU" w:eastAsia="en-AU"/>
        </w:rPr>
        <mc:AlternateContent>
          <mc:Choice Requires="wps">
            <w:drawing>
              <wp:anchor distT="0" distB="0" distL="114300" distR="114300" simplePos="0" relativeHeight="251659264" behindDoc="0" locked="1" layoutInCell="1" allowOverlap="1" wp14:anchorId="5CFFFA3B" wp14:editId="632F9088">
                <wp:simplePos x="0" y="0"/>
                <wp:positionH relativeFrom="page">
                  <wp:posOffset>461645</wp:posOffset>
                </wp:positionH>
                <wp:positionV relativeFrom="paragraph">
                  <wp:posOffset>9144000</wp:posOffset>
                </wp:positionV>
                <wp:extent cx="6848475"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475"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31887" id="Rectangle 1" o:spid="_x0000_s1026" alt="&quot;&quot;" style="position:absolute;margin-left:36.35pt;margin-top:10in;width:539.2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" fillcolor="#648276 [3208]" stroked="f">
                <w10:wrap anchorx="page"/>
                <w10:anchorlock/>
              </v:rect>
            </w:pict>
          </mc:Fallback>
        </mc:AlternateContent>
      </w:r>
    </w:p>
    <w:tbl>
      <w:tblPr>
        <w:tblW w:w="0" w:type="auto"/>
        <w:tblCellMar>
          <w:left w:w="144" w:type="dxa"/>
          <w:right w:w="144" w:type="dxa"/>
        </w:tblCellMar>
        <w:tblLook w:val="0600" w:firstRow="0" w:lastRow="0" w:firstColumn="0" w:lastColumn="0" w:noHBand="1" w:noVBand="1"/>
      </w:tblPr>
      <w:tblGrid>
        <w:gridCol w:w="900"/>
        <w:gridCol w:w="8991"/>
        <w:gridCol w:w="899"/>
      </w:tblGrid>
      <w:tr w:rsidR="00605A5B" w14:paraId="0119AA56" w14:textId="77777777" w:rsidTr="00AB2CDC">
        <w:trPr>
          <w:trHeight w:val="2160"/>
        </w:trPr>
        <w:tc>
          <w:tcPr>
            <w:tcW w:w="900" w:type="dxa"/>
          </w:tcPr>
          <w:p w14:paraId="113081E0" w14:textId="77777777" w:rsidR="00605A5B" w:rsidRDefault="00605A5B"/>
        </w:tc>
        <w:tc>
          <w:tcPr>
            <w:tcW w:w="8991" w:type="dxa"/>
          </w:tcPr>
          <w:p w14:paraId="0CF323E1" w14:textId="5F33EFEE" w:rsidR="00605A5B" w:rsidRPr="00F316AD" w:rsidRDefault="00F56B27" w:rsidP="00AB2CDC">
            <w:pPr>
              <w:pStyle w:val="TitleAlt"/>
            </w:pPr>
            <w:r>
              <w:rPr>
                <w:rStyle w:val="TitleChar"/>
              </w:rPr>
              <w:t>Rubeena Begum</w:t>
            </w:r>
          </w:p>
          <w:p w14:paraId="7455D7D4" w14:textId="77777777" w:rsidR="00605A5B" w:rsidRDefault="00F56B27" w:rsidP="00A77921">
            <w:pPr>
              <w:pStyle w:val="Subtitle"/>
            </w:pPr>
            <w:r>
              <w:t xml:space="preserve">AWS DevOps </w:t>
            </w:r>
            <w:proofErr w:type="spellStart"/>
            <w:r>
              <w:t>Engeener</w:t>
            </w:r>
            <w:proofErr w:type="spellEnd"/>
          </w:p>
          <w:p w14:paraId="3301289B" w14:textId="77777777" w:rsidR="006C06E7" w:rsidRPr="006C06E7" w:rsidRDefault="006C06E7" w:rsidP="006C06E7"/>
          <w:p w14:paraId="2C1D1081" w14:textId="77777777" w:rsidR="00F56B27" w:rsidRDefault="00F56B27" w:rsidP="00F56B27">
            <w:hyperlink r:id="rId10" w:history="1">
              <w:r w:rsidRPr="00C302B4">
                <w:rPr>
                  <w:rStyle w:val="Hyperlink"/>
                </w:rPr>
                <w:t>fcrubeenabegum@gmail.com</w:t>
              </w:r>
            </w:hyperlink>
            <w:r>
              <w:t xml:space="preserve"> | 9705688112</w:t>
            </w:r>
          </w:p>
          <w:p w14:paraId="66B41660" w14:textId="4D8E8CD7" w:rsidR="00F56B27" w:rsidRPr="00F56B27" w:rsidRDefault="00F56B27" w:rsidP="00F56B27">
            <w:proofErr w:type="spellStart"/>
            <w:r>
              <w:t>Alkapur</w:t>
            </w:r>
            <w:proofErr w:type="spellEnd"/>
            <w:r>
              <w:t>, Telangana, India</w:t>
            </w:r>
          </w:p>
        </w:tc>
        <w:tc>
          <w:tcPr>
            <w:tcW w:w="899" w:type="dxa"/>
          </w:tcPr>
          <w:p w14:paraId="25CB3E16" w14:textId="77777777" w:rsidR="00605A5B" w:rsidRDefault="00605A5B"/>
        </w:tc>
      </w:tr>
    </w:tbl>
    <w:p w14:paraId="50A85EA3" w14:textId="77777777" w:rsidR="00507E93" w:rsidRPr="00507E93" w:rsidRDefault="00507E93">
      <w:pPr>
        <w:rPr>
          <w:sz w:val="8"/>
          <w:szCs w:val="8"/>
        </w:rPr>
      </w:pPr>
    </w:p>
    <w:tbl>
      <w:tblPr>
        <w:tblW w:w="0" w:type="auto"/>
        <w:tblLayout w:type="fixed"/>
        <w:tblCellMar>
          <w:left w:w="288" w:type="dxa"/>
          <w:right w:w="288" w:type="dxa"/>
        </w:tblCellMar>
        <w:tblLook w:val="0600" w:firstRow="0" w:lastRow="0" w:firstColumn="0" w:lastColumn="0" w:noHBand="1" w:noVBand="1"/>
      </w:tblPr>
      <w:tblGrid>
        <w:gridCol w:w="3601"/>
        <w:gridCol w:w="7189"/>
      </w:tblGrid>
      <w:tr w:rsidR="00507E93" w14:paraId="34B3436D" w14:textId="77777777" w:rsidTr="00853F52">
        <w:tc>
          <w:tcPr>
            <w:tcW w:w="3601" w:type="dxa"/>
            <w:tcBorders>
              <w:top w:val="single" w:sz="18" w:space="0" w:color="648276" w:themeColor="accent5"/>
              <w:right w:val="single" w:sz="18" w:space="0" w:color="648276" w:themeColor="accent5"/>
            </w:tcBorders>
          </w:tcPr>
          <w:p w14:paraId="131F2CD0" w14:textId="77777777" w:rsidR="00507E93" w:rsidRPr="006C06E7" w:rsidRDefault="00F56B27">
            <w:pPr>
              <w:rPr>
                <w:b/>
                <w:bCs/>
              </w:rPr>
            </w:pPr>
            <w:r>
              <w:t xml:space="preserve">                           </w:t>
            </w:r>
            <w:r w:rsidRPr="006C06E7">
              <w:rPr>
                <w:b/>
                <w:bCs/>
              </w:rPr>
              <w:t>Objective</w:t>
            </w:r>
          </w:p>
          <w:p w14:paraId="59B18D6C" w14:textId="77777777" w:rsidR="00900B7E" w:rsidRDefault="00900B7E"/>
          <w:p w14:paraId="7A331065" w14:textId="77777777" w:rsidR="00900B7E" w:rsidRDefault="00900B7E"/>
          <w:p w14:paraId="37AE3DAE" w14:textId="77777777" w:rsidR="00900B7E" w:rsidRDefault="00900B7E"/>
          <w:p w14:paraId="1A4F43E4" w14:textId="77777777" w:rsidR="00900B7E" w:rsidRDefault="00900B7E"/>
          <w:p w14:paraId="1E6EAD57" w14:textId="77777777" w:rsidR="00900B7E" w:rsidRDefault="00900B7E"/>
          <w:p w14:paraId="75721A24" w14:textId="77777777" w:rsidR="00900B7E" w:rsidRDefault="00900B7E"/>
          <w:p w14:paraId="02455CAC" w14:textId="77777777" w:rsidR="00900B7E" w:rsidRDefault="00900B7E"/>
          <w:p w14:paraId="4CD99EB1" w14:textId="77777777" w:rsidR="00900B7E" w:rsidRDefault="00900B7E"/>
          <w:p w14:paraId="336821A6" w14:textId="77777777" w:rsidR="00900B7E" w:rsidRDefault="00900B7E"/>
          <w:p w14:paraId="6EDFBA38" w14:textId="77777777" w:rsidR="00024BB9" w:rsidRDefault="00024BB9"/>
          <w:p w14:paraId="1BD1AC07" w14:textId="77777777" w:rsidR="00024BB9" w:rsidRDefault="00024BB9"/>
          <w:p w14:paraId="079CA22B" w14:textId="14AE36CA" w:rsidR="00900B7E" w:rsidRPr="006C06E7" w:rsidRDefault="00900B7E">
            <w:pPr>
              <w:rPr>
                <w:b/>
                <w:bCs/>
              </w:rPr>
            </w:pPr>
            <w:r w:rsidRPr="006C06E7">
              <w:rPr>
                <w:b/>
                <w:bCs/>
              </w:rPr>
              <w:t xml:space="preserve">                     Technical Skills </w:t>
            </w:r>
          </w:p>
          <w:p w14:paraId="69BF956A" w14:textId="77777777" w:rsidR="00900B7E" w:rsidRDefault="00900B7E"/>
          <w:p w14:paraId="5D609FAC" w14:textId="77777777" w:rsidR="00900B7E" w:rsidRDefault="00900B7E"/>
          <w:p w14:paraId="51E5AB72" w14:textId="77777777" w:rsidR="00900B7E" w:rsidRDefault="00900B7E">
            <w:r>
              <w:t xml:space="preserve">                            </w:t>
            </w:r>
          </w:p>
          <w:p w14:paraId="39E68793" w14:textId="77777777" w:rsidR="00DC7789" w:rsidRDefault="00DC7789"/>
          <w:p w14:paraId="03EFC26A" w14:textId="77777777" w:rsidR="00DC7789" w:rsidRDefault="00DC7789"/>
          <w:p w14:paraId="0CE688CC" w14:textId="77777777" w:rsidR="00DC7789" w:rsidRDefault="00DC7789"/>
          <w:p w14:paraId="186F2336" w14:textId="2D9B3C9E" w:rsidR="00900B7E" w:rsidRPr="00DC7789" w:rsidRDefault="00900B7E">
            <w:pPr>
              <w:rPr>
                <w:b/>
                <w:bCs/>
              </w:rPr>
            </w:pPr>
            <w:r w:rsidRPr="006C06E7">
              <w:rPr>
                <w:b/>
                <w:bCs/>
              </w:rPr>
              <w:t xml:space="preserve">        Education &amp; Certificate</w:t>
            </w:r>
          </w:p>
          <w:p w14:paraId="39DC7177" w14:textId="77777777" w:rsidR="00900B7E" w:rsidRDefault="00900B7E"/>
          <w:p w14:paraId="00415542" w14:textId="77777777" w:rsidR="00900B7E" w:rsidRDefault="00900B7E">
            <w:r>
              <w:t xml:space="preserve">                      </w:t>
            </w:r>
          </w:p>
          <w:p w14:paraId="6643724C" w14:textId="51C94964" w:rsidR="00900B7E" w:rsidRDefault="00900B7E">
            <w:r>
              <w:t xml:space="preserve">                        </w:t>
            </w:r>
          </w:p>
        </w:tc>
        <w:tc>
          <w:tcPr>
            <w:tcW w:w="7189" w:type="dxa"/>
            <w:tcBorders>
              <w:top w:val="single" w:sz="18" w:space="0" w:color="648276" w:themeColor="accent5"/>
              <w:left w:val="single" w:sz="18" w:space="0" w:color="648276" w:themeColor="accent5"/>
            </w:tcBorders>
          </w:tcPr>
          <w:p w14:paraId="7963502F" w14:textId="61EFCACC" w:rsidR="00900B7E" w:rsidRDefault="00024BB9">
            <w:r w:rsidRPr="00024BB9">
              <w:t>Dedicated and detail-oriented MBA graduate with hands-on experience in software deployment using DevOps tools like Git, Jenkins, and Tomcat. Eager to leverage foundational skills in cloud computing and AWS services to optimize application deployment and infrastructure management. Skilled in CI/CD processes, configuration management, and automation to enhance system reliability and scalability. Driven to continuously learn and implement best practices in DevOps and cloud technologies. Seeking an opportunity to contribute to a forward-thinking team in a challenging, fast-paced environment</w:t>
            </w:r>
            <w:r w:rsidR="003F5E08">
              <w:t>.</w:t>
            </w:r>
          </w:p>
          <w:p w14:paraId="75D147D1" w14:textId="77777777" w:rsidR="00024BB9" w:rsidRDefault="00024BB9"/>
          <w:p w14:paraId="05AF0309" w14:textId="77777777" w:rsidR="00024BB9" w:rsidRDefault="00024BB9"/>
          <w:p w14:paraId="02FA4EEB" w14:textId="0ADC2326" w:rsidR="00900B7E" w:rsidRDefault="00024BB9">
            <w:proofErr w:type="gramStart"/>
            <w:r>
              <w:t>AWS :</w:t>
            </w:r>
            <w:proofErr w:type="gramEnd"/>
            <w:r>
              <w:t xml:space="preserve">- EC2 | Auto Scaling | EBS | S3 | VPC | Load Balancer | RDS </w:t>
            </w:r>
          </w:p>
          <w:p w14:paraId="36F4A384" w14:textId="45D25540" w:rsidR="00900B7E" w:rsidRDefault="00024BB9">
            <w:proofErr w:type="gramStart"/>
            <w:r>
              <w:t>Linux :</w:t>
            </w:r>
            <w:proofErr w:type="gramEnd"/>
            <w:r>
              <w:t>-  File Permission &amp; management | Networking | Package |                                           Management | Shell Scripting (Basics)</w:t>
            </w:r>
          </w:p>
          <w:p w14:paraId="7C9A53C6" w14:textId="7DA781BF" w:rsidR="00900B7E" w:rsidRDefault="00DC7789">
            <w:proofErr w:type="gramStart"/>
            <w:r>
              <w:t>DevOps :</w:t>
            </w:r>
            <w:proofErr w:type="gramEnd"/>
            <w:r>
              <w:t xml:space="preserve">- Version Control | CI/CD | Jenkins | </w:t>
            </w:r>
            <w:proofErr w:type="spellStart"/>
            <w:r>
              <w:t>Anisible</w:t>
            </w:r>
            <w:proofErr w:type="spellEnd"/>
            <w:r>
              <w:t xml:space="preserve"> | Docker | Maven</w:t>
            </w:r>
          </w:p>
          <w:p w14:paraId="7D137D59" w14:textId="77777777" w:rsidR="00900B7E" w:rsidRDefault="00900B7E"/>
          <w:p w14:paraId="385881B5" w14:textId="77777777" w:rsidR="00DC7789" w:rsidRDefault="00DC7789"/>
          <w:p w14:paraId="2042AE5B" w14:textId="16DD3C5C" w:rsidR="00900B7E" w:rsidRPr="006C06E7" w:rsidRDefault="00900B7E">
            <w:pPr>
              <w:rPr>
                <w:b/>
                <w:bCs/>
              </w:rPr>
            </w:pPr>
            <w:r w:rsidRPr="006C06E7">
              <w:rPr>
                <w:b/>
                <w:bCs/>
              </w:rPr>
              <w:t>Degree:</w:t>
            </w:r>
          </w:p>
          <w:p w14:paraId="731344BC" w14:textId="1CFBEDB0" w:rsidR="00900B7E" w:rsidRDefault="00900B7E">
            <w:r>
              <w:t>BCom – International Degree College</w:t>
            </w:r>
          </w:p>
          <w:p w14:paraId="1086F1D2" w14:textId="3A6E99E7" w:rsidR="00900B7E" w:rsidRDefault="00900B7E">
            <w:r>
              <w:t>Grade – 60%</w:t>
            </w:r>
          </w:p>
          <w:p w14:paraId="36DD14A4" w14:textId="0E41B597" w:rsidR="00900B7E" w:rsidRPr="006C06E7" w:rsidRDefault="00900B7E">
            <w:pPr>
              <w:rPr>
                <w:b/>
                <w:bCs/>
              </w:rPr>
            </w:pPr>
            <w:r w:rsidRPr="006C06E7">
              <w:rPr>
                <w:b/>
                <w:bCs/>
              </w:rPr>
              <w:t>Masters:</w:t>
            </w:r>
          </w:p>
          <w:p w14:paraId="7299C6D4" w14:textId="7BAE908E" w:rsidR="00900B7E" w:rsidRDefault="00900B7E">
            <w:r>
              <w:t>MBA – Hyderabad presidency College</w:t>
            </w:r>
          </w:p>
          <w:p w14:paraId="7AE9824B" w14:textId="0C4D9C81" w:rsidR="00900B7E" w:rsidRDefault="00900B7E">
            <w:r>
              <w:t>Grade – 70%</w:t>
            </w:r>
          </w:p>
          <w:p w14:paraId="224E93E3" w14:textId="1104EA61" w:rsidR="00900B7E" w:rsidRPr="006C06E7" w:rsidRDefault="006C06E7">
            <w:pPr>
              <w:rPr>
                <w:b/>
                <w:bCs/>
              </w:rPr>
            </w:pPr>
            <w:r w:rsidRPr="006C06E7">
              <w:rPr>
                <w:b/>
                <w:bCs/>
              </w:rPr>
              <w:t>Certifications:</w:t>
            </w:r>
          </w:p>
          <w:p w14:paraId="12C0C216" w14:textId="19B3D62E" w:rsidR="006C06E7" w:rsidRDefault="006C06E7">
            <w:r>
              <w:t>-Diploma (Computer Application)</w:t>
            </w:r>
            <w:r w:rsidR="00DC7789">
              <w:t xml:space="preserve"> </w:t>
            </w:r>
            <w:r>
              <w:t>(PGDCA)</w:t>
            </w:r>
          </w:p>
          <w:p w14:paraId="790167A4" w14:textId="232C50DE" w:rsidR="006C06E7" w:rsidRDefault="006C06E7">
            <w:r>
              <w:t>-Charted Account</w:t>
            </w:r>
            <w:r w:rsidR="00DC7789">
              <w:t xml:space="preserve"> </w:t>
            </w:r>
            <w:r>
              <w:t>(CA)</w:t>
            </w:r>
          </w:p>
          <w:p w14:paraId="17D92615" w14:textId="01DD0D87" w:rsidR="00900B7E" w:rsidRDefault="006C06E7">
            <w:r>
              <w:t>-Medical Laboratory Technician (MLT)</w:t>
            </w:r>
          </w:p>
          <w:p w14:paraId="119E9C51" w14:textId="3F757FC7" w:rsidR="00DC7789" w:rsidRDefault="00DC7789">
            <w:r>
              <w:t xml:space="preserve">-Linux Challenge </w:t>
            </w:r>
          </w:p>
          <w:p w14:paraId="30A670B0" w14:textId="77777777" w:rsidR="00900B7E" w:rsidRDefault="00900B7E"/>
          <w:p w14:paraId="69C647F0" w14:textId="77777777" w:rsidR="00900B7E" w:rsidRDefault="00900B7E"/>
          <w:p w14:paraId="4484C62B" w14:textId="200D7FF9" w:rsidR="00900B7E" w:rsidRDefault="00900B7E"/>
        </w:tc>
      </w:tr>
      <w:tr w:rsidR="00853F52" w14:paraId="65B00959" w14:textId="77777777" w:rsidTr="00060BFC">
        <w:trPr>
          <w:trHeight w:val="9910"/>
        </w:trPr>
        <w:tc>
          <w:tcPr>
            <w:tcW w:w="3601" w:type="dxa"/>
            <w:tcBorders>
              <w:right w:val="single" w:sz="18" w:space="0" w:color="648276" w:themeColor="accent5"/>
            </w:tcBorders>
          </w:tcPr>
          <w:p w14:paraId="5C2E8456" w14:textId="1EEB2605" w:rsidR="00853F52" w:rsidRPr="00605A5B" w:rsidRDefault="00853F52" w:rsidP="00C604F8">
            <w:pPr>
              <w:pStyle w:val="Heading1"/>
              <w:jc w:val="right"/>
            </w:pPr>
          </w:p>
          <w:p w14:paraId="3262A313" w14:textId="77777777" w:rsidR="00853F52" w:rsidRPr="00853F52" w:rsidRDefault="00853F52" w:rsidP="00C604F8">
            <w:pPr>
              <w:jc w:val="right"/>
              <w:rPr>
                <w:lang w:val="de-DE"/>
              </w:rPr>
            </w:pPr>
          </w:p>
          <w:p w14:paraId="32D83F60" w14:textId="77777777" w:rsidR="00853F52" w:rsidRDefault="00853F52" w:rsidP="00F56B27">
            <w:pPr>
              <w:jc w:val="right"/>
            </w:pPr>
          </w:p>
        </w:tc>
        <w:tc>
          <w:tcPr>
            <w:tcW w:w="7189" w:type="dxa"/>
            <w:tcBorders>
              <w:left w:val="single" w:sz="18" w:space="0" w:color="648276" w:themeColor="accent5"/>
              <w:bottom w:val="nil"/>
            </w:tcBorders>
          </w:tcPr>
          <w:p w14:paraId="2D04258F" w14:textId="088B40A3" w:rsidR="00853F52" w:rsidRDefault="00853F52" w:rsidP="00C42F47">
            <w:pPr>
              <w:pStyle w:val="Heading1"/>
            </w:pPr>
          </w:p>
          <w:p w14:paraId="1321B711" w14:textId="36051A38" w:rsidR="00853F52" w:rsidRDefault="00853F52" w:rsidP="00C604F8"/>
          <w:p w14:paraId="0F78D208" w14:textId="77777777" w:rsidR="00853F52" w:rsidRDefault="00853F52" w:rsidP="00C604F8"/>
          <w:p w14:paraId="5A56F06B" w14:textId="77777777" w:rsidR="00853F52" w:rsidRDefault="00853F52" w:rsidP="00666C5D"/>
          <w:p w14:paraId="201BCDBA" w14:textId="7A788F23" w:rsidR="00853F52" w:rsidRPr="00666C5D" w:rsidRDefault="00853F52" w:rsidP="00666C5D">
            <w:pPr>
              <w:rPr>
                <w:color w:val="4A6158" w:themeColor="accent5" w:themeShade="BF"/>
              </w:rPr>
            </w:pPr>
          </w:p>
        </w:tc>
      </w:tr>
    </w:tbl>
    <w:p w14:paraId="2D637EB0" w14:textId="77777777" w:rsidR="00C55D85" w:rsidRDefault="00C55D85" w:rsidP="00843C42"/>
    <w:sectPr w:rsidR="00C55D85" w:rsidSect="00AB2CDC">
      <w:pgSz w:w="12240" w:h="15840" w:code="1"/>
      <w:pgMar w:top="720" w:right="720" w:bottom="720" w:left="720" w:header="43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0FE12" w14:textId="77777777" w:rsidR="00946EBA" w:rsidRDefault="00946EBA" w:rsidP="00F316AD">
      <w:r>
        <w:separator/>
      </w:r>
    </w:p>
  </w:endnote>
  <w:endnote w:type="continuationSeparator" w:id="0">
    <w:p w14:paraId="1BB5D36A" w14:textId="77777777" w:rsidR="00946EBA" w:rsidRDefault="00946EBA" w:rsidP="00F316AD">
      <w:r>
        <w:continuationSeparator/>
      </w:r>
    </w:p>
  </w:endnote>
  <w:endnote w:type="continuationNotice" w:id="1">
    <w:p w14:paraId="1F58F46B" w14:textId="77777777" w:rsidR="00946EBA" w:rsidRDefault="00946E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05590" w14:textId="77777777" w:rsidR="00946EBA" w:rsidRDefault="00946EBA" w:rsidP="00F316AD">
      <w:r>
        <w:separator/>
      </w:r>
    </w:p>
  </w:footnote>
  <w:footnote w:type="continuationSeparator" w:id="0">
    <w:p w14:paraId="5013C361" w14:textId="77777777" w:rsidR="00946EBA" w:rsidRDefault="00946EBA" w:rsidP="00F316AD">
      <w:r>
        <w:continuationSeparator/>
      </w:r>
    </w:p>
  </w:footnote>
  <w:footnote w:type="continuationNotice" w:id="1">
    <w:p w14:paraId="782FE2EF" w14:textId="77777777" w:rsidR="00946EBA" w:rsidRDefault="00946E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4A8F452"/>
    <w:lvl w:ilvl="0">
      <w:start w:val="1"/>
      <w:numFmt w:val="bullet"/>
      <w:pStyle w:val="ListBullet"/>
      <w:lvlText w:val=""/>
      <w:lvlJc w:val="left"/>
      <w:pPr>
        <w:tabs>
          <w:tab w:val="num" w:pos="360"/>
        </w:tabs>
        <w:ind w:left="360" w:hanging="360"/>
      </w:pPr>
      <w:rPr>
        <w:rFonts w:ascii="Symbol" w:hAnsi="Symbol" w:hint="default"/>
        <w:color w:val="648276" w:themeColor="accent5"/>
      </w:rPr>
    </w:lvl>
  </w:abstractNum>
  <w:num w:numId="1" w16cid:durableId="210988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B27"/>
    <w:rsid w:val="0001399F"/>
    <w:rsid w:val="00024BB9"/>
    <w:rsid w:val="00095D41"/>
    <w:rsid w:val="000A0CD4"/>
    <w:rsid w:val="000E1D44"/>
    <w:rsid w:val="001A375F"/>
    <w:rsid w:val="001F1F0D"/>
    <w:rsid w:val="0020696E"/>
    <w:rsid w:val="002356A2"/>
    <w:rsid w:val="0024775A"/>
    <w:rsid w:val="00263514"/>
    <w:rsid w:val="002D12DA"/>
    <w:rsid w:val="003019B2"/>
    <w:rsid w:val="0034688D"/>
    <w:rsid w:val="003F5E08"/>
    <w:rsid w:val="0040233B"/>
    <w:rsid w:val="004B6597"/>
    <w:rsid w:val="004E3FD8"/>
    <w:rsid w:val="00507E93"/>
    <w:rsid w:val="00511A6E"/>
    <w:rsid w:val="0057534A"/>
    <w:rsid w:val="005D0A02"/>
    <w:rsid w:val="005D36AC"/>
    <w:rsid w:val="00605A5B"/>
    <w:rsid w:val="006430A4"/>
    <w:rsid w:val="00666C5D"/>
    <w:rsid w:val="006C06E7"/>
    <w:rsid w:val="006C60E6"/>
    <w:rsid w:val="006D2DE6"/>
    <w:rsid w:val="006E70D3"/>
    <w:rsid w:val="006F31DE"/>
    <w:rsid w:val="00706860"/>
    <w:rsid w:val="007B0F94"/>
    <w:rsid w:val="007C14FA"/>
    <w:rsid w:val="007C7389"/>
    <w:rsid w:val="00815943"/>
    <w:rsid w:val="00843C42"/>
    <w:rsid w:val="00853F52"/>
    <w:rsid w:val="00860DB6"/>
    <w:rsid w:val="0088104A"/>
    <w:rsid w:val="00896FA4"/>
    <w:rsid w:val="008B507E"/>
    <w:rsid w:val="008B6581"/>
    <w:rsid w:val="00900B7E"/>
    <w:rsid w:val="00946EBA"/>
    <w:rsid w:val="0099359E"/>
    <w:rsid w:val="009941DA"/>
    <w:rsid w:val="00A27B14"/>
    <w:rsid w:val="00A30F44"/>
    <w:rsid w:val="00A77921"/>
    <w:rsid w:val="00A95C24"/>
    <w:rsid w:val="00AB2CDC"/>
    <w:rsid w:val="00AF5A58"/>
    <w:rsid w:val="00B111F4"/>
    <w:rsid w:val="00B2124F"/>
    <w:rsid w:val="00B575FB"/>
    <w:rsid w:val="00B6190E"/>
    <w:rsid w:val="00BD4217"/>
    <w:rsid w:val="00BE6B2A"/>
    <w:rsid w:val="00C1095A"/>
    <w:rsid w:val="00C363E0"/>
    <w:rsid w:val="00C37CB1"/>
    <w:rsid w:val="00C42F47"/>
    <w:rsid w:val="00C55D85"/>
    <w:rsid w:val="00C604F8"/>
    <w:rsid w:val="00C81523"/>
    <w:rsid w:val="00CA2273"/>
    <w:rsid w:val="00CD50FD"/>
    <w:rsid w:val="00CD7DDE"/>
    <w:rsid w:val="00D47124"/>
    <w:rsid w:val="00D93B73"/>
    <w:rsid w:val="00DA0D2A"/>
    <w:rsid w:val="00DC7789"/>
    <w:rsid w:val="00DD5D7B"/>
    <w:rsid w:val="00E8639E"/>
    <w:rsid w:val="00F2368E"/>
    <w:rsid w:val="00F316AD"/>
    <w:rsid w:val="00F4501B"/>
    <w:rsid w:val="00F5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133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66C5D"/>
    <w:pPr>
      <w:spacing w:line="288" w:lineRule="auto"/>
    </w:pPr>
    <w:rPr>
      <w:color w:val="404040" w:themeColor="text1" w:themeTint="BF"/>
      <w:sz w:val="22"/>
    </w:rPr>
  </w:style>
  <w:style w:type="paragraph" w:styleId="Heading1">
    <w:name w:val="heading 1"/>
    <w:basedOn w:val="Normal"/>
    <w:next w:val="Normal"/>
    <w:link w:val="Heading1Char"/>
    <w:uiPriority w:val="3"/>
    <w:qFormat/>
    <w:rsid w:val="00AB2CDC"/>
    <w:pPr>
      <w:spacing w:before="120" w:after="120"/>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semiHidden/>
    <w:qFormat/>
    <w:rsid w:val="005D36AC"/>
    <w:pPr>
      <w:spacing w:before="40" w:line="240" w:lineRule="auto"/>
      <w:outlineLvl w:val="1"/>
    </w:pPr>
    <w:rPr>
      <w:i/>
      <w:sz w:val="20"/>
    </w:rPr>
  </w:style>
  <w:style w:type="paragraph" w:styleId="Heading3">
    <w:name w:val="heading 3"/>
    <w:basedOn w:val="Normal"/>
    <w:next w:val="Normal"/>
    <w:link w:val="Heading3Char"/>
    <w:uiPriority w:val="3"/>
    <w:semiHidden/>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semiHidden/>
    <w:qFormat/>
    <w:rsid w:val="005D36AC"/>
    <w:pPr>
      <w:keepNext/>
      <w:keepLines/>
      <w:spacing w:line="240" w:lineRule="auto"/>
      <w:outlineLvl w:val="3"/>
    </w:pPr>
    <w:rPr>
      <w:rFonts w:eastAsiaTheme="majorEastAsia" w:cstheme="majorBidi"/>
      <w:iCs/>
      <w:color w:val="24293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42F47"/>
    <w:pPr>
      <w:spacing w:before="120" w:after="120" w:line="240" w:lineRule="auto"/>
    </w:pPr>
    <w:rPr>
      <w:rFonts w:asciiTheme="majorHAnsi" w:hAnsiTheme="majorHAnsi" w:cs="Times New Roman (Body CS)"/>
      <w:sz w:val="90"/>
    </w:rPr>
  </w:style>
  <w:style w:type="character" w:customStyle="1" w:styleId="TitleChar">
    <w:name w:val="Title Char"/>
    <w:basedOn w:val="DefaultParagraphFont"/>
    <w:link w:val="Title"/>
    <w:rsid w:val="00C42F47"/>
    <w:rPr>
      <w:rFonts w:asciiTheme="majorHAnsi" w:hAnsiTheme="majorHAnsi" w:cs="Times New Roman (Body CS)"/>
      <w:color w:val="000000" w:themeColor="text1"/>
      <w:sz w:val="90"/>
    </w:rPr>
  </w:style>
  <w:style w:type="paragraph" w:styleId="Subtitle">
    <w:name w:val="Subtitle"/>
    <w:basedOn w:val="Normal"/>
    <w:next w:val="Normal"/>
    <w:link w:val="SubtitleChar"/>
    <w:uiPriority w:val="2"/>
    <w:qFormat/>
    <w:rsid w:val="00C42F47"/>
    <w:pPr>
      <w:spacing w:before="120" w:after="120" w:line="240" w:lineRule="auto"/>
    </w:pPr>
    <w:rPr>
      <w:rFonts w:asciiTheme="majorHAnsi" w:hAnsiTheme="majorHAnsi" w:cs="Times New Roman (Body CS)"/>
      <w:b/>
      <w:sz w:val="44"/>
    </w:rPr>
  </w:style>
  <w:style w:type="character" w:customStyle="1" w:styleId="SubtitleChar">
    <w:name w:val="Subtitle Char"/>
    <w:basedOn w:val="DefaultParagraphFont"/>
    <w:link w:val="Subtitle"/>
    <w:uiPriority w:val="2"/>
    <w:rsid w:val="00E8639E"/>
    <w:rPr>
      <w:rFonts w:asciiTheme="majorHAnsi" w:hAnsiTheme="majorHAnsi" w:cs="Times New Roman (Body CS)"/>
      <w:b/>
      <w:color w:val="404040" w:themeColor="text1" w:themeTint="BF"/>
      <w:sz w:val="44"/>
    </w:rPr>
  </w:style>
  <w:style w:type="character" w:customStyle="1" w:styleId="Heading1Char">
    <w:name w:val="Heading 1 Char"/>
    <w:basedOn w:val="DefaultParagraphFont"/>
    <w:link w:val="Heading1"/>
    <w:uiPriority w:val="3"/>
    <w:rsid w:val="00E8639E"/>
    <w:rPr>
      <w:rFonts w:asciiTheme="majorHAnsi" w:hAnsiTheme="majorHAnsi" w:cs="Times New Roman (Body CS)"/>
      <w:b/>
      <w:color w:val="648276" w:themeColor="accent5"/>
      <w:sz w:val="28"/>
    </w:rPr>
  </w:style>
  <w:style w:type="character" w:customStyle="1" w:styleId="Heading2Char">
    <w:name w:val="Heading 2 Char"/>
    <w:basedOn w:val="DefaultParagraphFont"/>
    <w:link w:val="Heading2"/>
    <w:uiPriority w:val="3"/>
    <w:semiHidden/>
    <w:rsid w:val="00666C5D"/>
    <w:rPr>
      <w:i/>
      <w:color w:val="404040" w:themeColor="text1" w:themeTint="BF"/>
      <w:sz w:val="20"/>
    </w:rPr>
  </w:style>
  <w:style w:type="character" w:styleId="Hyperlink">
    <w:name w:val="Hyperlink"/>
    <w:basedOn w:val="DefaultParagraphFont"/>
    <w:uiPriority w:val="99"/>
    <w:semiHidden/>
    <w:rsid w:val="00C604F8"/>
    <w:rPr>
      <w:color w:val="F7B615" w:themeColor="hyperlink"/>
      <w:u w:val="single"/>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semiHidden/>
    <w:rsid w:val="00666C5D"/>
    <w:rPr>
      <w:rFonts w:eastAsiaTheme="majorEastAsia" w:cstheme="majorBidi"/>
      <w:color w:val="404040" w:themeColor="text1" w:themeTint="BF"/>
      <w:sz w:val="22"/>
    </w:rPr>
  </w:style>
  <w:style w:type="paragraph" w:customStyle="1" w:styleId="TitleAlt">
    <w:name w:val="Title Alt"/>
    <w:basedOn w:val="Normal"/>
    <w:uiPriority w:val="1"/>
    <w:qFormat/>
    <w:rsid w:val="00C604F8"/>
    <w:pPr>
      <w:spacing w:before="120" w:after="120" w:line="240" w:lineRule="auto"/>
    </w:pPr>
    <w:rPr>
      <w:rFonts w:asciiTheme="majorHAnsi" w:hAnsiTheme="majorHAnsi"/>
      <w:color w:val="4A6158" w:themeColor="accent5" w:themeShade="BF"/>
      <w:sz w:val="90"/>
    </w:rPr>
  </w:style>
  <w:style w:type="paragraph" w:styleId="ListBullet">
    <w:name w:val="List Bullet"/>
    <w:basedOn w:val="Normal"/>
    <w:uiPriority w:val="99"/>
    <w:unhideWhenUsed/>
    <w:rsid w:val="00853F52"/>
    <w:pPr>
      <w:numPr>
        <w:numId w:val="1"/>
      </w:numPr>
      <w:spacing w:line="240" w:lineRule="auto"/>
      <w:ind w:left="173" w:hanging="173"/>
      <w:contextualSpacing/>
    </w:pPr>
  </w:style>
  <w:style w:type="character" w:customStyle="1" w:styleId="Heading4Char">
    <w:name w:val="Heading 4 Char"/>
    <w:basedOn w:val="DefaultParagraphFont"/>
    <w:link w:val="Heading4"/>
    <w:uiPriority w:val="3"/>
    <w:semiHidden/>
    <w:rsid w:val="00666C5D"/>
    <w:rPr>
      <w:rFonts w:eastAsiaTheme="majorEastAsia" w:cstheme="majorBidi"/>
      <w:iCs/>
      <w:color w:val="242935" w:themeColor="accent1" w:themeShade="BF"/>
      <w:sz w:val="22"/>
    </w:rPr>
  </w:style>
  <w:style w:type="character" w:styleId="Emphasis">
    <w:name w:val="Emphasis"/>
    <w:uiPriority w:val="20"/>
    <w:qFormat/>
    <w:rsid w:val="00666C5D"/>
    <w:rPr>
      <w:color w:val="4A6158" w:themeColor="accent5" w:themeShade="BF"/>
    </w:rPr>
  </w:style>
  <w:style w:type="character" w:styleId="UnresolvedMention">
    <w:name w:val="Unresolved Mention"/>
    <w:basedOn w:val="DefaultParagraphFont"/>
    <w:uiPriority w:val="99"/>
    <w:semiHidden/>
    <w:unhideWhenUsed/>
    <w:rsid w:val="00F56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fcrubeenabegum@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Basic%20modern%20cover%20letter.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BD4F17-423E-4912-903A-9C227A0B0A0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1FCE0AC-C230-4025-AEB4-6192FC691AF7}">
  <ds:schemaRefs>
    <ds:schemaRef ds:uri="http://schemas.microsoft.com/sharepoint/v3/contenttype/forms"/>
  </ds:schemaRefs>
</ds:datastoreItem>
</file>

<file path=customXml/itemProps3.xml><?xml version="1.0" encoding="utf-8"?>
<ds:datastoreItem xmlns:ds="http://schemas.openxmlformats.org/officeDocument/2006/customXml" ds:itemID="{F331E6D5-A021-46B6-80C0-457D3E5CD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cover letter</Template>
  <TotalTime>0</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2024-11-12T06:40:00Z</dcterms:created>
  <dcterms:modified xsi:type="dcterms:W3CDTF">2024-11-12T06:40:00Z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